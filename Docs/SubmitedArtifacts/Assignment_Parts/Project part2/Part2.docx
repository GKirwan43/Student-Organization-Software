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6EFC" w14:textId="72206DDD" w:rsidR="00364501" w:rsidRPr="0065708D" w:rsidRDefault="00364501">
      <w:pPr>
        <w:pStyle w:val="Title"/>
        <w:jc w:val="right"/>
      </w:pPr>
    </w:p>
    <w:p w14:paraId="54C67F3B" w14:textId="63493E1A" w:rsidR="00364501" w:rsidRPr="0065708D" w:rsidRDefault="00340C23">
      <w:pPr>
        <w:pStyle w:val="Title"/>
        <w:jc w:val="right"/>
      </w:pPr>
      <w:r>
        <w:t>Team Management and Information</w:t>
      </w:r>
    </w:p>
    <w:p w14:paraId="5E0BD16D" w14:textId="77777777" w:rsidR="00364501" w:rsidRPr="0065708D" w:rsidRDefault="00364501">
      <w:pPr>
        <w:pStyle w:val="Title"/>
        <w:jc w:val="right"/>
      </w:pPr>
    </w:p>
    <w:p w14:paraId="066E1805" w14:textId="2DE6103E" w:rsidR="00364501" w:rsidRPr="0065708D" w:rsidRDefault="00364501">
      <w:pPr>
        <w:pStyle w:val="Title"/>
        <w:jc w:val="right"/>
        <w:rPr>
          <w:sz w:val="28"/>
        </w:rPr>
      </w:pPr>
      <w:r w:rsidRPr="0065708D">
        <w:rPr>
          <w:sz w:val="28"/>
        </w:rPr>
        <w:t>Version 1.0</w:t>
      </w:r>
    </w:p>
    <w:p w14:paraId="42BD1D36" w14:textId="77777777" w:rsidR="00364501" w:rsidRPr="0065708D" w:rsidRDefault="00364501">
      <w:pPr>
        <w:sectPr w:rsidR="00364501" w:rsidRPr="0065708D">
          <w:headerReference w:type="default" r:id="rId7"/>
          <w:footerReference w:type="even" r:id="rId8"/>
          <w:pgSz w:w="12240" w:h="15840" w:code="1"/>
          <w:pgMar w:top="1440" w:right="1440" w:bottom="1440" w:left="1440" w:header="720" w:footer="720" w:gutter="0"/>
          <w:cols w:space="720"/>
          <w:vAlign w:val="center"/>
        </w:sectPr>
      </w:pPr>
    </w:p>
    <w:p w14:paraId="6CABBE4A" w14:textId="0C683379" w:rsidR="5C35BBA3" w:rsidRDefault="5C35BBA3" w:rsidP="5C35BBA3">
      <w:pPr>
        <w:pStyle w:val="Title"/>
        <w:jc w:val="left"/>
        <w:rPr>
          <w:bCs/>
          <w:szCs w:val="36"/>
        </w:rPr>
      </w:pPr>
      <w:r>
        <w:lastRenderedPageBreak/>
        <w:t>Vision Statement</w:t>
      </w:r>
    </w:p>
    <w:p w14:paraId="78D0B7EC" w14:textId="121D17CA" w:rsidR="5C35BBA3" w:rsidRDefault="5C35BBA3" w:rsidP="5C35BBA3"/>
    <w:p w14:paraId="223C5B35" w14:textId="7EF03B10" w:rsidR="5C35BBA3" w:rsidRDefault="5C35BBA3" w:rsidP="5C35BBA3">
      <w:pPr>
        <w:rPr>
          <w:sz w:val="24"/>
          <w:szCs w:val="24"/>
        </w:rPr>
      </w:pPr>
      <w:r w:rsidRPr="5C35BBA3">
        <w:rPr>
          <w:sz w:val="24"/>
          <w:szCs w:val="24"/>
        </w:rPr>
        <w:t xml:space="preserve">For students, workers, and corporations who need to organize their tasks, </w:t>
      </w:r>
      <w:proofErr w:type="spellStart"/>
      <w:r w:rsidRPr="5C35BBA3">
        <w:rPr>
          <w:sz w:val="24"/>
          <w:szCs w:val="24"/>
        </w:rPr>
        <w:t>JetLAG</w:t>
      </w:r>
      <w:proofErr w:type="spellEnd"/>
      <w:r w:rsidRPr="5C35BBA3">
        <w:rPr>
          <w:sz w:val="24"/>
          <w:szCs w:val="24"/>
        </w:rPr>
        <w:t xml:space="preserve"> is a cross platform productivity service that helps users manage tasks based on urgency and duration. Unlike other services which offer either note-taking or productivity, </w:t>
      </w:r>
      <w:proofErr w:type="spellStart"/>
      <w:r w:rsidRPr="5C35BBA3">
        <w:rPr>
          <w:sz w:val="24"/>
          <w:szCs w:val="24"/>
        </w:rPr>
        <w:t>JetLAG</w:t>
      </w:r>
      <w:proofErr w:type="spellEnd"/>
      <w:r w:rsidRPr="5C35BBA3">
        <w:rPr>
          <w:sz w:val="24"/>
          <w:szCs w:val="24"/>
        </w:rPr>
        <w:t xml:space="preserve"> combines both to visualize tasks and manage time.</w:t>
      </w:r>
    </w:p>
    <w:p w14:paraId="0394F8A6" w14:textId="44156795" w:rsidR="5C35BBA3" w:rsidRDefault="5C35BBA3" w:rsidP="5C35BBA3"/>
    <w:p w14:paraId="4BF1CDF1" w14:textId="2C18A32D" w:rsidR="5C35BBA3" w:rsidRDefault="5C35BBA3" w:rsidP="5C35BBA3">
      <w:pPr>
        <w:pStyle w:val="Title"/>
        <w:jc w:val="left"/>
      </w:pPr>
    </w:p>
    <w:p w14:paraId="4838CEE3" w14:textId="4665B6A0" w:rsidR="006E3537" w:rsidRDefault="006E3537" w:rsidP="006E3537"/>
    <w:p w14:paraId="471C0200" w14:textId="188586BB" w:rsidR="006E3537" w:rsidRDefault="006E3537" w:rsidP="006E3537"/>
    <w:p w14:paraId="558E6769" w14:textId="5321F8D1" w:rsidR="006E3537" w:rsidRDefault="006E3537" w:rsidP="006E3537"/>
    <w:p w14:paraId="59534350" w14:textId="6A4A48A6" w:rsidR="006E3537" w:rsidRDefault="006E3537" w:rsidP="006E3537"/>
    <w:p w14:paraId="3ED1FA6C" w14:textId="1880CD37" w:rsidR="006E3537" w:rsidRDefault="006E3537" w:rsidP="006E3537"/>
    <w:p w14:paraId="204D7180" w14:textId="56081005" w:rsidR="006E3537" w:rsidRDefault="006E3537" w:rsidP="006E3537"/>
    <w:p w14:paraId="0E5B6576" w14:textId="63502AF2" w:rsidR="006E3537" w:rsidRDefault="006E3537" w:rsidP="006E3537"/>
    <w:p w14:paraId="158C5FE8" w14:textId="45480087" w:rsidR="006E3537" w:rsidRDefault="006E3537" w:rsidP="006E3537"/>
    <w:p w14:paraId="76490C30" w14:textId="6B6582C6" w:rsidR="006E3537" w:rsidRDefault="006E3537" w:rsidP="006E3537"/>
    <w:p w14:paraId="3056D127" w14:textId="0DA29C50" w:rsidR="006E3537" w:rsidRDefault="006E3537" w:rsidP="006E3537"/>
    <w:p w14:paraId="3253660E" w14:textId="447EFB61" w:rsidR="006E3537" w:rsidRDefault="006E3537" w:rsidP="006E3537"/>
    <w:p w14:paraId="567E9F57" w14:textId="52B3A40C" w:rsidR="006E3537" w:rsidRDefault="006E3537" w:rsidP="006E3537"/>
    <w:p w14:paraId="50A93939" w14:textId="070529E2" w:rsidR="006E3537" w:rsidRDefault="006E3537" w:rsidP="006E3537"/>
    <w:p w14:paraId="6C248556" w14:textId="501C23F6" w:rsidR="006E3537" w:rsidRDefault="006E3537" w:rsidP="006E3537"/>
    <w:p w14:paraId="629C679C" w14:textId="253FC44F" w:rsidR="006E3537" w:rsidRDefault="006E3537" w:rsidP="006E3537"/>
    <w:p w14:paraId="1A5ACF1D" w14:textId="28C838CB" w:rsidR="006E3537" w:rsidRDefault="006E3537" w:rsidP="006E3537"/>
    <w:p w14:paraId="2437927F" w14:textId="02FBE84F" w:rsidR="006E3537" w:rsidRDefault="006E3537" w:rsidP="006E3537"/>
    <w:p w14:paraId="150BCDD5" w14:textId="00E42187" w:rsidR="006E3537" w:rsidRDefault="006E3537" w:rsidP="006E3537"/>
    <w:p w14:paraId="4AE6E48D" w14:textId="16DACB05" w:rsidR="006E3537" w:rsidRDefault="006E3537" w:rsidP="006E3537"/>
    <w:p w14:paraId="62AB3CEE" w14:textId="5E4D668D" w:rsidR="006E3537" w:rsidRDefault="006E3537" w:rsidP="006E3537"/>
    <w:p w14:paraId="5A64253C" w14:textId="4EF54BDB" w:rsidR="006E3537" w:rsidRDefault="006E3537" w:rsidP="006E3537"/>
    <w:p w14:paraId="336C0154" w14:textId="517BB527" w:rsidR="006E3537" w:rsidRDefault="006E3537" w:rsidP="006E3537"/>
    <w:p w14:paraId="11E17781" w14:textId="11B25DA4" w:rsidR="006E3537" w:rsidRDefault="006E3537" w:rsidP="006E3537"/>
    <w:p w14:paraId="02BF24E3" w14:textId="79F6D6CD" w:rsidR="006E3537" w:rsidRDefault="006E3537" w:rsidP="006E3537"/>
    <w:p w14:paraId="0D9B7B7A" w14:textId="20DCAB3F" w:rsidR="006E3537" w:rsidRDefault="006E3537" w:rsidP="006E3537"/>
    <w:p w14:paraId="4CA26501" w14:textId="0D09BE65" w:rsidR="006E3537" w:rsidRDefault="006E3537" w:rsidP="006E3537"/>
    <w:p w14:paraId="49D9D2CD" w14:textId="4478DF75" w:rsidR="006E3537" w:rsidRDefault="006E3537" w:rsidP="006E3537"/>
    <w:p w14:paraId="6C21754D" w14:textId="5A9DF718" w:rsidR="006E3537" w:rsidRDefault="006E3537" w:rsidP="006E3537"/>
    <w:p w14:paraId="791D31C0" w14:textId="700A9160" w:rsidR="006E3537" w:rsidRDefault="006E3537" w:rsidP="006E3537"/>
    <w:p w14:paraId="60780F2D" w14:textId="78EB2290" w:rsidR="006E3537" w:rsidRDefault="006E3537" w:rsidP="006E3537"/>
    <w:p w14:paraId="6F99D9C2" w14:textId="7C43D398" w:rsidR="006E3537" w:rsidRDefault="006E3537" w:rsidP="006E3537"/>
    <w:p w14:paraId="5119729E" w14:textId="584EEFBD" w:rsidR="006E3537" w:rsidRDefault="006E3537" w:rsidP="006E3537"/>
    <w:p w14:paraId="6750056B" w14:textId="03ECB8F6" w:rsidR="006E3537" w:rsidRDefault="006E3537" w:rsidP="006E3537"/>
    <w:p w14:paraId="2B8055BD" w14:textId="7565F91E" w:rsidR="006E3537" w:rsidRDefault="006E3537" w:rsidP="006E3537"/>
    <w:p w14:paraId="6412DC59" w14:textId="429C2443" w:rsidR="006E3537" w:rsidRDefault="006E3537" w:rsidP="006E3537"/>
    <w:p w14:paraId="7B2807B0" w14:textId="49BBD39D" w:rsidR="006E3537" w:rsidRDefault="006E3537" w:rsidP="006E3537"/>
    <w:p w14:paraId="45B1FE6F" w14:textId="587ABE57" w:rsidR="006E3537" w:rsidRDefault="006E3537" w:rsidP="006E3537"/>
    <w:p w14:paraId="77E4FD86" w14:textId="26DEE96E" w:rsidR="006E3537" w:rsidRDefault="006E3537" w:rsidP="006E3537"/>
    <w:p w14:paraId="50ADDC3B" w14:textId="38E690E9" w:rsidR="006E3537" w:rsidRDefault="006E3537" w:rsidP="006E3537"/>
    <w:p w14:paraId="00520D72" w14:textId="66DA76E0" w:rsidR="006E3537" w:rsidRDefault="006E3537" w:rsidP="006E3537"/>
    <w:p w14:paraId="660F4C83" w14:textId="73F71D58" w:rsidR="006E3537" w:rsidRDefault="006E3537" w:rsidP="006E3537"/>
    <w:p w14:paraId="63F063A6" w14:textId="77777777" w:rsidR="006E3537" w:rsidRPr="006E3537" w:rsidRDefault="006E3537" w:rsidP="006E3537"/>
    <w:p w14:paraId="543B9BA9" w14:textId="2C941BDF" w:rsidR="00364501" w:rsidRDefault="00AC249D" w:rsidP="00AC249D">
      <w:pPr>
        <w:pStyle w:val="Title"/>
        <w:jc w:val="left"/>
      </w:pPr>
      <w:r>
        <w:lastRenderedPageBreak/>
        <w:t>Role Overview</w:t>
      </w:r>
    </w:p>
    <w:p w14:paraId="48FE0A42" w14:textId="3A6A7611" w:rsidR="00AC249D" w:rsidRDefault="5C35BBA3" w:rsidP="00AC249D">
      <w:pPr>
        <w:rPr>
          <w:sz w:val="24"/>
          <w:szCs w:val="24"/>
        </w:rPr>
      </w:pPr>
      <w:r w:rsidRPr="5C35BBA3">
        <w:rPr>
          <w:b/>
          <w:bCs/>
          <w:sz w:val="24"/>
          <w:szCs w:val="24"/>
        </w:rPr>
        <w:t>Project Leader:</w:t>
      </w:r>
      <w:r w:rsidRPr="5C35BBA3">
        <w:rPr>
          <w:sz w:val="24"/>
          <w:szCs w:val="24"/>
        </w:rPr>
        <w:t xml:space="preserve"> Responsible for leading and directing the project, this includes leading project portion of meeting s, determining what deliverables have been completed and that needs to be done, communicating with the professor about technical issues that the team can't solve</w:t>
      </w:r>
    </w:p>
    <w:p w14:paraId="4E20F73B" w14:textId="61B967B3" w:rsidR="00530E61" w:rsidRDefault="00530E61" w:rsidP="00AC249D">
      <w:pPr>
        <w:rPr>
          <w:sz w:val="24"/>
          <w:szCs w:val="24"/>
        </w:rPr>
      </w:pPr>
    </w:p>
    <w:p w14:paraId="20CC32FE" w14:textId="70506567" w:rsidR="00530E61" w:rsidRDefault="00530E61" w:rsidP="00AC249D">
      <w:pPr>
        <w:rPr>
          <w:sz w:val="24"/>
          <w:szCs w:val="24"/>
        </w:rPr>
      </w:pPr>
      <w:r w:rsidRPr="00530E61">
        <w:rPr>
          <w:b/>
          <w:bCs/>
          <w:sz w:val="24"/>
          <w:szCs w:val="24"/>
        </w:rPr>
        <w:t>Technical Leader:</w:t>
      </w:r>
      <w:r>
        <w:rPr>
          <w:b/>
          <w:bCs/>
          <w:sz w:val="24"/>
          <w:szCs w:val="24"/>
        </w:rPr>
        <w:t xml:space="preserve"> </w:t>
      </w:r>
      <w:r>
        <w:rPr>
          <w:sz w:val="24"/>
          <w:szCs w:val="24"/>
        </w:rPr>
        <w:t>Responsible for publishing project deliverables</w:t>
      </w:r>
    </w:p>
    <w:p w14:paraId="574F1647" w14:textId="1016975C" w:rsidR="00530E61" w:rsidRDefault="00530E61" w:rsidP="00AC249D">
      <w:pPr>
        <w:rPr>
          <w:sz w:val="24"/>
          <w:szCs w:val="24"/>
        </w:rPr>
      </w:pPr>
    </w:p>
    <w:p w14:paraId="4DB957AC" w14:textId="0913E520" w:rsidR="00530E61" w:rsidRDefault="00530E61" w:rsidP="00AC249D">
      <w:pPr>
        <w:rPr>
          <w:sz w:val="24"/>
          <w:szCs w:val="24"/>
        </w:rPr>
      </w:pPr>
      <w:r w:rsidRPr="00F05B18">
        <w:rPr>
          <w:b/>
          <w:bCs/>
          <w:sz w:val="24"/>
          <w:szCs w:val="24"/>
        </w:rPr>
        <w:t>Data Administrator</w:t>
      </w:r>
      <w:r w:rsidR="00F05B18" w:rsidRPr="00F05B18">
        <w:rPr>
          <w:b/>
          <w:bCs/>
          <w:sz w:val="24"/>
          <w:szCs w:val="24"/>
        </w:rPr>
        <w:t>:</w:t>
      </w:r>
      <w:r w:rsidR="00F05B18" w:rsidRPr="00F05B18">
        <w:rPr>
          <w:sz w:val="24"/>
          <w:szCs w:val="24"/>
        </w:rPr>
        <w:t xml:space="preserve"> Responsible for</w:t>
      </w:r>
      <w:r w:rsidR="00F05B18">
        <w:rPr>
          <w:b/>
          <w:bCs/>
          <w:sz w:val="24"/>
          <w:szCs w:val="24"/>
        </w:rPr>
        <w:t xml:space="preserve"> </w:t>
      </w:r>
      <w:r w:rsidR="00F05B18">
        <w:rPr>
          <w:sz w:val="24"/>
          <w:szCs w:val="24"/>
        </w:rPr>
        <w:t xml:space="preserve">getting all of the project deliverables reading in their final </w:t>
      </w:r>
      <w:proofErr w:type="gramStart"/>
      <w:r w:rsidR="00F05B18">
        <w:rPr>
          <w:sz w:val="24"/>
          <w:szCs w:val="24"/>
        </w:rPr>
        <w:t>form, and</w:t>
      </w:r>
      <w:proofErr w:type="gramEnd"/>
      <w:r w:rsidR="00F05B18">
        <w:rPr>
          <w:sz w:val="24"/>
          <w:szCs w:val="24"/>
        </w:rPr>
        <w:t xml:space="preserve"> checking for consistency of the deliverables.</w:t>
      </w:r>
    </w:p>
    <w:p w14:paraId="5B49BA4A" w14:textId="367C9588" w:rsidR="00F05B18" w:rsidRDefault="00F05B18" w:rsidP="00AC249D">
      <w:pPr>
        <w:rPr>
          <w:sz w:val="24"/>
          <w:szCs w:val="24"/>
        </w:rPr>
      </w:pPr>
    </w:p>
    <w:p w14:paraId="6481446B" w14:textId="39B0C770" w:rsidR="00F05B18" w:rsidRDefault="00F05B18" w:rsidP="00AC249D">
      <w:pPr>
        <w:rPr>
          <w:sz w:val="24"/>
          <w:szCs w:val="24"/>
        </w:rPr>
      </w:pPr>
      <w:r w:rsidRPr="00F05B18">
        <w:rPr>
          <w:b/>
          <w:bCs/>
          <w:sz w:val="24"/>
          <w:szCs w:val="24"/>
        </w:rPr>
        <w:t>Project Administrator:</w:t>
      </w:r>
      <w:r>
        <w:rPr>
          <w:b/>
          <w:bCs/>
          <w:sz w:val="24"/>
          <w:szCs w:val="24"/>
        </w:rPr>
        <w:t xml:space="preserve"> </w:t>
      </w:r>
      <w:r>
        <w:rPr>
          <w:sz w:val="24"/>
          <w:szCs w:val="24"/>
        </w:rPr>
        <w:t>Responsible fo</w:t>
      </w:r>
      <w:r w:rsidR="00716427">
        <w:rPr>
          <w:sz w:val="24"/>
          <w:szCs w:val="24"/>
        </w:rPr>
        <w:t xml:space="preserve">r setting up meetings, running the meeting, taking notes of the meeting and publishing meeting minutes. Also responsible for settling project disagreements. </w:t>
      </w:r>
    </w:p>
    <w:p w14:paraId="4DDFD88C" w14:textId="1F8349EE" w:rsidR="00174873" w:rsidRDefault="00174873" w:rsidP="00AC249D">
      <w:pPr>
        <w:rPr>
          <w:sz w:val="24"/>
          <w:szCs w:val="24"/>
        </w:rPr>
      </w:pPr>
    </w:p>
    <w:p w14:paraId="0AB7E57D" w14:textId="4BEB9E76" w:rsidR="00174873" w:rsidRDefault="00174873" w:rsidP="00AC249D">
      <w:pPr>
        <w:rPr>
          <w:sz w:val="24"/>
          <w:szCs w:val="24"/>
        </w:rPr>
      </w:pPr>
    </w:p>
    <w:p w14:paraId="41C27BDB" w14:textId="10B39313" w:rsidR="5C35BBA3" w:rsidRDefault="5C35BBA3" w:rsidP="5C35BBA3">
      <w:pPr>
        <w:rPr>
          <w:sz w:val="24"/>
          <w:szCs w:val="24"/>
        </w:rPr>
      </w:pPr>
    </w:p>
    <w:p w14:paraId="1A314464" w14:textId="6F197CFA" w:rsidR="00174873" w:rsidRDefault="00174873" w:rsidP="00AC249D">
      <w:pPr>
        <w:rPr>
          <w:sz w:val="24"/>
          <w:szCs w:val="24"/>
        </w:rPr>
      </w:pPr>
    </w:p>
    <w:p w14:paraId="3FDC7C0E" w14:textId="088FFB08" w:rsidR="00174873" w:rsidRDefault="00174873" w:rsidP="00AC249D">
      <w:pPr>
        <w:rPr>
          <w:sz w:val="24"/>
          <w:szCs w:val="24"/>
        </w:rPr>
      </w:pPr>
    </w:p>
    <w:p w14:paraId="169E227F" w14:textId="4B9E2BA4" w:rsidR="00174873" w:rsidRDefault="00174873" w:rsidP="00AC249D">
      <w:pPr>
        <w:rPr>
          <w:sz w:val="24"/>
          <w:szCs w:val="24"/>
        </w:rPr>
      </w:pPr>
    </w:p>
    <w:p w14:paraId="0DFD13B0" w14:textId="40E90A00" w:rsidR="00174873" w:rsidRDefault="00174873" w:rsidP="00AC249D">
      <w:pPr>
        <w:rPr>
          <w:sz w:val="24"/>
          <w:szCs w:val="24"/>
        </w:rPr>
      </w:pPr>
    </w:p>
    <w:p w14:paraId="47316B48" w14:textId="4DED755C" w:rsidR="00174873" w:rsidRDefault="00174873" w:rsidP="00AC249D">
      <w:pPr>
        <w:rPr>
          <w:sz w:val="24"/>
          <w:szCs w:val="24"/>
        </w:rPr>
      </w:pPr>
    </w:p>
    <w:p w14:paraId="29BC19D9" w14:textId="303861FD" w:rsidR="00174873" w:rsidRDefault="00174873" w:rsidP="00AC249D">
      <w:pPr>
        <w:rPr>
          <w:sz w:val="24"/>
          <w:szCs w:val="24"/>
        </w:rPr>
      </w:pPr>
    </w:p>
    <w:p w14:paraId="7E13FDAC" w14:textId="5FF7BCB9" w:rsidR="00174873" w:rsidRDefault="00174873" w:rsidP="00AC249D">
      <w:pPr>
        <w:rPr>
          <w:sz w:val="24"/>
          <w:szCs w:val="24"/>
        </w:rPr>
      </w:pPr>
    </w:p>
    <w:p w14:paraId="3E0FEE2F" w14:textId="043146E9" w:rsidR="00174873" w:rsidRDefault="00174873" w:rsidP="00AC249D">
      <w:pPr>
        <w:rPr>
          <w:sz w:val="24"/>
          <w:szCs w:val="24"/>
        </w:rPr>
      </w:pPr>
    </w:p>
    <w:p w14:paraId="717A1735" w14:textId="73D93FCA" w:rsidR="00174873" w:rsidRDefault="00174873" w:rsidP="00AC249D">
      <w:pPr>
        <w:rPr>
          <w:sz w:val="24"/>
          <w:szCs w:val="24"/>
        </w:rPr>
      </w:pPr>
    </w:p>
    <w:p w14:paraId="70712C2E" w14:textId="40B8CE08" w:rsidR="00174873" w:rsidRDefault="00174873" w:rsidP="00AC249D">
      <w:pPr>
        <w:rPr>
          <w:sz w:val="24"/>
          <w:szCs w:val="24"/>
        </w:rPr>
      </w:pPr>
    </w:p>
    <w:p w14:paraId="0CC4E359" w14:textId="78528A05" w:rsidR="00174873" w:rsidRDefault="00174873" w:rsidP="00AC249D">
      <w:pPr>
        <w:rPr>
          <w:sz w:val="24"/>
          <w:szCs w:val="24"/>
        </w:rPr>
      </w:pPr>
    </w:p>
    <w:p w14:paraId="1185E6F8" w14:textId="58FA6307" w:rsidR="00174873" w:rsidRDefault="00174873" w:rsidP="00AC249D">
      <w:pPr>
        <w:rPr>
          <w:sz w:val="24"/>
          <w:szCs w:val="24"/>
        </w:rPr>
      </w:pPr>
    </w:p>
    <w:p w14:paraId="18B5E075" w14:textId="1470A4F9" w:rsidR="00174873" w:rsidRDefault="00174873" w:rsidP="00AC249D">
      <w:pPr>
        <w:rPr>
          <w:sz w:val="24"/>
          <w:szCs w:val="24"/>
        </w:rPr>
      </w:pPr>
    </w:p>
    <w:p w14:paraId="4075AE56" w14:textId="7DADF6D3" w:rsidR="00174873" w:rsidRDefault="00174873" w:rsidP="00AC249D">
      <w:pPr>
        <w:rPr>
          <w:sz w:val="24"/>
          <w:szCs w:val="24"/>
        </w:rPr>
      </w:pPr>
    </w:p>
    <w:p w14:paraId="15E2F7D6" w14:textId="3F4A97E5" w:rsidR="00174873" w:rsidRDefault="00174873" w:rsidP="00AC249D">
      <w:pPr>
        <w:rPr>
          <w:sz w:val="24"/>
          <w:szCs w:val="24"/>
        </w:rPr>
      </w:pPr>
    </w:p>
    <w:p w14:paraId="2BB20D26" w14:textId="68AF464A" w:rsidR="00174873" w:rsidRDefault="00174873" w:rsidP="00AC249D">
      <w:pPr>
        <w:rPr>
          <w:sz w:val="24"/>
          <w:szCs w:val="24"/>
        </w:rPr>
      </w:pPr>
    </w:p>
    <w:p w14:paraId="27287CC5" w14:textId="57475D05" w:rsidR="00174873" w:rsidRDefault="00174873" w:rsidP="00AC249D">
      <w:pPr>
        <w:rPr>
          <w:sz w:val="24"/>
          <w:szCs w:val="24"/>
        </w:rPr>
      </w:pPr>
    </w:p>
    <w:p w14:paraId="67C85F48" w14:textId="0CFC3E87" w:rsidR="00174873" w:rsidRDefault="00174873" w:rsidP="00AC249D">
      <w:pPr>
        <w:rPr>
          <w:sz w:val="24"/>
          <w:szCs w:val="24"/>
        </w:rPr>
      </w:pPr>
    </w:p>
    <w:p w14:paraId="43F76DB3" w14:textId="06384FC3" w:rsidR="00174873" w:rsidRDefault="00174873" w:rsidP="00AC249D">
      <w:pPr>
        <w:rPr>
          <w:sz w:val="24"/>
          <w:szCs w:val="24"/>
        </w:rPr>
      </w:pPr>
    </w:p>
    <w:p w14:paraId="39589640" w14:textId="1688E7C0" w:rsidR="00174873" w:rsidRDefault="00174873" w:rsidP="00AC249D">
      <w:pPr>
        <w:rPr>
          <w:sz w:val="24"/>
          <w:szCs w:val="24"/>
        </w:rPr>
      </w:pPr>
    </w:p>
    <w:p w14:paraId="1D2F63B4" w14:textId="3E10B7A6" w:rsidR="00174873" w:rsidRDefault="00174873" w:rsidP="00AC249D">
      <w:pPr>
        <w:rPr>
          <w:sz w:val="24"/>
          <w:szCs w:val="24"/>
        </w:rPr>
      </w:pPr>
    </w:p>
    <w:p w14:paraId="22622B2E" w14:textId="2B1F4F51" w:rsidR="00174873" w:rsidRDefault="00174873" w:rsidP="00AC249D">
      <w:pPr>
        <w:rPr>
          <w:sz w:val="24"/>
          <w:szCs w:val="24"/>
        </w:rPr>
      </w:pPr>
    </w:p>
    <w:p w14:paraId="6B329477" w14:textId="0E76825C" w:rsidR="00174873" w:rsidRDefault="00174873" w:rsidP="00AC249D">
      <w:pPr>
        <w:rPr>
          <w:sz w:val="24"/>
          <w:szCs w:val="24"/>
        </w:rPr>
      </w:pPr>
    </w:p>
    <w:p w14:paraId="7373B0E7" w14:textId="38567193" w:rsidR="00174873" w:rsidRDefault="00174873" w:rsidP="00AC249D">
      <w:pPr>
        <w:rPr>
          <w:sz w:val="24"/>
          <w:szCs w:val="24"/>
        </w:rPr>
      </w:pPr>
    </w:p>
    <w:p w14:paraId="674FDE5B" w14:textId="182BD590" w:rsidR="00174873" w:rsidRDefault="00174873" w:rsidP="00AC249D">
      <w:pPr>
        <w:rPr>
          <w:sz w:val="24"/>
          <w:szCs w:val="24"/>
        </w:rPr>
      </w:pPr>
    </w:p>
    <w:p w14:paraId="64ACAB42" w14:textId="4F32FAC9" w:rsidR="006E3537" w:rsidRDefault="006E3537" w:rsidP="00AC249D">
      <w:pPr>
        <w:rPr>
          <w:sz w:val="24"/>
          <w:szCs w:val="24"/>
        </w:rPr>
      </w:pPr>
    </w:p>
    <w:p w14:paraId="71CBDBDD" w14:textId="77777777" w:rsidR="006E3537" w:rsidRDefault="006E3537" w:rsidP="00AC249D">
      <w:pPr>
        <w:rPr>
          <w:sz w:val="24"/>
          <w:szCs w:val="24"/>
        </w:rPr>
      </w:pPr>
    </w:p>
    <w:p w14:paraId="1A6CB0BC" w14:textId="56C4E7E6" w:rsidR="00174873" w:rsidRDefault="00174873" w:rsidP="00AC249D">
      <w:pPr>
        <w:rPr>
          <w:sz w:val="24"/>
          <w:szCs w:val="24"/>
        </w:rPr>
      </w:pPr>
    </w:p>
    <w:p w14:paraId="0C3D8F54" w14:textId="4FF8EC92" w:rsidR="00174873" w:rsidRDefault="00174873" w:rsidP="00174873">
      <w:pPr>
        <w:pStyle w:val="Title"/>
        <w:jc w:val="left"/>
      </w:pPr>
      <w:r>
        <w:lastRenderedPageBreak/>
        <w:t>Team Bio:</w:t>
      </w:r>
    </w:p>
    <w:p w14:paraId="1A8C0EBB" w14:textId="77777777" w:rsidR="00174873" w:rsidRDefault="00174873" w:rsidP="00174873"/>
    <w:p w14:paraId="0A1DC9F1" w14:textId="77777777" w:rsidR="00174873" w:rsidRDefault="00174873" w:rsidP="00174873">
      <w:r>
        <w:t xml:space="preserve">Joe </w:t>
      </w:r>
      <w:proofErr w:type="spellStart"/>
      <w:r>
        <w:t>Rubalcava</w:t>
      </w:r>
      <w:proofErr w:type="spellEnd"/>
      <w:r>
        <w:t>: Data Administrator</w:t>
      </w:r>
    </w:p>
    <w:p w14:paraId="33D8EA42" w14:textId="77777777" w:rsidR="00174873" w:rsidRDefault="00174873" w:rsidP="00174873">
      <w:r>
        <w:t>Contact Information:</w:t>
      </w:r>
    </w:p>
    <w:p w14:paraId="239FB94D" w14:textId="77777777" w:rsidR="00174873" w:rsidRDefault="00174873" w:rsidP="00174873">
      <w:r>
        <w:tab/>
        <w:t>Phone Number: 913.231.6330</w:t>
      </w:r>
      <w:r>
        <w:tab/>
      </w:r>
    </w:p>
    <w:p w14:paraId="419471D9" w14:textId="77777777" w:rsidR="00174873" w:rsidRDefault="00174873" w:rsidP="00174873">
      <w:r>
        <w:tab/>
        <w:t>Email: rjrubalcava@ku.edu</w:t>
      </w:r>
    </w:p>
    <w:p w14:paraId="76E0787B" w14:textId="77777777" w:rsidR="00174873" w:rsidRDefault="00174873" w:rsidP="00174873">
      <w:r>
        <w:t>Available Times for the Team Meetings:</w:t>
      </w:r>
    </w:p>
    <w:p w14:paraId="1C7B010B" w14:textId="77777777" w:rsidR="00174873" w:rsidRDefault="00174873" w:rsidP="00174873">
      <w:r>
        <w:tab/>
        <w:t>Monday: 8 a.m. – 1:50 p.m.</w:t>
      </w:r>
    </w:p>
    <w:p w14:paraId="35E3CE4D" w14:textId="77777777" w:rsidR="00174873" w:rsidRDefault="00174873" w:rsidP="00174873">
      <w:r>
        <w:tab/>
        <w:t>Tuesday: 8 a.m. – 10:50 p.m. &amp; 12 a.m. – 2:15 p.m. &amp; After 4 p.m.</w:t>
      </w:r>
    </w:p>
    <w:p w14:paraId="7F6E2880" w14:textId="77777777" w:rsidR="00174873" w:rsidRDefault="00174873" w:rsidP="00174873">
      <w:r>
        <w:tab/>
        <w:t>Wednesday: 8 a.m. – 9:50 a.m. &amp; 12 p.m. – 1:50 p.m. &amp; After 4 p.m.</w:t>
      </w:r>
    </w:p>
    <w:p w14:paraId="4014B01C" w14:textId="77777777" w:rsidR="00174873" w:rsidRDefault="00174873" w:rsidP="00174873">
      <w:r>
        <w:tab/>
        <w:t>Thursday:</w:t>
      </w:r>
      <w:r w:rsidRPr="00BB67BB">
        <w:t xml:space="preserve"> </w:t>
      </w:r>
      <w:r>
        <w:t>8 a.m. – 10:50 p.m. &amp; 12 a.m. – 2:15 p.m. &amp; After 4 p.m.</w:t>
      </w:r>
    </w:p>
    <w:p w14:paraId="74B4F484" w14:textId="77777777" w:rsidR="00174873" w:rsidRDefault="00174873" w:rsidP="00174873">
      <w:r>
        <w:tab/>
        <w:t>Friday: 8 a.m. – 1:50 p.m. &amp; 4 p.m. – 9 p.m.</w:t>
      </w:r>
    </w:p>
    <w:p w14:paraId="5D155DB1" w14:textId="77777777" w:rsidR="00174873" w:rsidRDefault="00174873" w:rsidP="00174873">
      <w:r>
        <w:tab/>
        <w:t>Saturday: All day, I can generally move plans around</w:t>
      </w:r>
    </w:p>
    <w:p w14:paraId="17B84551" w14:textId="77777777" w:rsidR="00174873" w:rsidRDefault="00174873" w:rsidP="00174873">
      <w:r>
        <w:tab/>
        <w:t>Sunday:</w:t>
      </w:r>
      <w:r w:rsidRPr="00BB67BB">
        <w:t xml:space="preserve"> </w:t>
      </w:r>
      <w:r>
        <w:t xml:space="preserve"> All day, I can generally move plans around</w:t>
      </w:r>
    </w:p>
    <w:p w14:paraId="1347EB20" w14:textId="77777777" w:rsidR="00174873" w:rsidRDefault="00174873" w:rsidP="00174873">
      <w:r>
        <w:t>Major: Computer Science and Finance</w:t>
      </w:r>
    </w:p>
    <w:p w14:paraId="4913F507" w14:textId="77777777" w:rsidR="00174873" w:rsidRDefault="00174873" w:rsidP="00174873">
      <w:r>
        <w:t>Year: Junior</w:t>
      </w:r>
    </w:p>
    <w:p w14:paraId="1DABF58C" w14:textId="77777777" w:rsidR="00174873" w:rsidRDefault="00174873" w:rsidP="00174873">
      <w:r>
        <w:t>Relevant Courses: Programming Courses in H.S., EECS: 169, 268 (Both in C++)</w:t>
      </w:r>
    </w:p>
    <w:p w14:paraId="68F7B3D4" w14:textId="77777777" w:rsidR="00174873" w:rsidRDefault="00174873" w:rsidP="00174873">
      <w:r>
        <w:t>Programming Languages: C++, Java, HTML &amp; CSS, JavaScript</w:t>
      </w:r>
    </w:p>
    <w:p w14:paraId="01BAC029" w14:textId="77777777" w:rsidR="00174873" w:rsidRDefault="00174873" w:rsidP="00174873">
      <w:r>
        <w:t xml:space="preserve">Hobbies: Playing Piano, Watching TV Shows and Movies, Super Smash Bros. Ultimate, Building and Fixing Things, Playing Video </w:t>
      </w:r>
      <w:proofErr w:type="gramStart"/>
      <w:r>
        <w:t>Games(</w:t>
      </w:r>
      <w:proofErr w:type="gramEnd"/>
      <w:r>
        <w:t xml:space="preserve">SSBU, Minecraft, </w:t>
      </w:r>
      <w:proofErr w:type="spellStart"/>
      <w:r>
        <w:t>Subnautica</w:t>
      </w:r>
      <w:proofErr w:type="spellEnd"/>
      <w:r>
        <w:t>, Elden Ring, etc.)</w:t>
      </w:r>
    </w:p>
    <w:p w14:paraId="746A86D6" w14:textId="77777777" w:rsidR="00174873" w:rsidRDefault="00174873" w:rsidP="00174873"/>
    <w:p w14:paraId="35C3A473" w14:textId="77777777" w:rsidR="00174873" w:rsidRDefault="00174873" w:rsidP="00174873"/>
    <w:p w14:paraId="2D889F21" w14:textId="77777777" w:rsidR="00174873" w:rsidRDefault="00174873" w:rsidP="00174873"/>
    <w:p w14:paraId="6D4D762C" w14:textId="77777777" w:rsidR="00174873" w:rsidRDefault="00174873" w:rsidP="00174873"/>
    <w:p w14:paraId="4FBB773C" w14:textId="77777777" w:rsidR="00174873" w:rsidRDefault="00174873" w:rsidP="00174873">
      <w:r>
        <w:t>Luke Staudacher: Project Leader</w:t>
      </w:r>
    </w:p>
    <w:p w14:paraId="65DA1F5F" w14:textId="77777777" w:rsidR="00174873" w:rsidRDefault="00174873" w:rsidP="00174873">
      <w:r>
        <w:t>Contact Information:</w:t>
      </w:r>
    </w:p>
    <w:p w14:paraId="7BF272E6" w14:textId="77777777" w:rsidR="00174873" w:rsidRDefault="00174873" w:rsidP="00174873">
      <w:pPr>
        <w:ind w:firstLine="720"/>
      </w:pPr>
      <w:r>
        <w:t>Phone number: 970.556.6141</w:t>
      </w:r>
    </w:p>
    <w:p w14:paraId="1F2ED745" w14:textId="77777777" w:rsidR="00174873" w:rsidRDefault="00174873" w:rsidP="00174873">
      <w:pPr>
        <w:ind w:firstLine="720"/>
      </w:pPr>
      <w:r>
        <w:t>Email: lukestaud182@ku.edu</w:t>
      </w:r>
    </w:p>
    <w:p w14:paraId="63053354" w14:textId="77777777" w:rsidR="00174873" w:rsidRDefault="00174873" w:rsidP="00174873">
      <w:r>
        <w:t xml:space="preserve">Available Times: </w:t>
      </w:r>
    </w:p>
    <w:p w14:paraId="598EFF5F" w14:textId="77777777" w:rsidR="00174873" w:rsidRDefault="00174873" w:rsidP="00174873">
      <w:pPr>
        <w:ind w:firstLine="720"/>
      </w:pPr>
      <w:r>
        <w:t>Weekdays after 4 pm and weekends</w:t>
      </w:r>
    </w:p>
    <w:p w14:paraId="5DE7C1E4" w14:textId="77777777" w:rsidR="00174873" w:rsidRDefault="00174873" w:rsidP="00174873">
      <w:r>
        <w:t xml:space="preserve">Bio: Junior </w:t>
      </w:r>
      <w:proofErr w:type="spellStart"/>
      <w:r>
        <w:t>CoE</w:t>
      </w:r>
      <w:proofErr w:type="spellEnd"/>
      <w:r>
        <w:t xml:space="preserve"> </w:t>
      </w:r>
    </w:p>
    <w:p w14:paraId="1F0634A0" w14:textId="77777777" w:rsidR="00174873" w:rsidRDefault="00174873" w:rsidP="00174873">
      <w:r>
        <w:t xml:space="preserve">Relevant course work: EECS 168, EECS 268, EECS 368, EECS 388 </w:t>
      </w:r>
    </w:p>
    <w:p w14:paraId="4C1DAE13" w14:textId="77777777" w:rsidR="00174873" w:rsidRDefault="00174873" w:rsidP="00174873">
      <w:r>
        <w:t xml:space="preserve">Programming languages: </w:t>
      </w:r>
    </w:p>
    <w:p w14:paraId="29ABE17A" w14:textId="77777777" w:rsidR="00174873" w:rsidRDefault="00174873" w:rsidP="00174873">
      <w:pPr>
        <w:ind w:firstLine="720"/>
      </w:pPr>
      <w:r>
        <w:t>Proficient in: Java, Python, C++</w:t>
      </w:r>
    </w:p>
    <w:p w14:paraId="41F5BF3D" w14:textId="77777777" w:rsidR="00174873" w:rsidRDefault="00174873" w:rsidP="00174873">
      <w:pPr>
        <w:ind w:firstLine="720"/>
      </w:pPr>
      <w:r>
        <w:t>Experienced in: Java script, C, SQL, Verilog</w:t>
      </w:r>
    </w:p>
    <w:p w14:paraId="0BB670AA" w14:textId="77777777" w:rsidR="00174873" w:rsidRDefault="00174873" w:rsidP="00174873">
      <w:r>
        <w:t xml:space="preserve">Professionally, Luke has worked on a multitude of professional grade projects through his internship with Neaera Consulting group, doing work for Transurban, VTTI, and </w:t>
      </w:r>
      <w:proofErr w:type="spellStart"/>
      <w:r>
        <w:t>WyDOT</w:t>
      </w:r>
      <w:proofErr w:type="spellEnd"/>
      <w:r>
        <w:t>. When he gets free time, he enjoys the outdoors (as a true Colorado native), hanging out with friends, and playing computer games.</w:t>
      </w:r>
    </w:p>
    <w:p w14:paraId="710CD3A4" w14:textId="77777777" w:rsidR="00174873" w:rsidRDefault="00174873" w:rsidP="00174873"/>
    <w:p w14:paraId="14202907" w14:textId="77777777" w:rsidR="00174873" w:rsidRDefault="00174873" w:rsidP="00174873"/>
    <w:p w14:paraId="30D29B21" w14:textId="77777777" w:rsidR="00174873" w:rsidRDefault="00174873" w:rsidP="00174873"/>
    <w:p w14:paraId="1A961390" w14:textId="77777777" w:rsidR="00174873" w:rsidRDefault="00174873" w:rsidP="00174873"/>
    <w:p w14:paraId="0A79353C" w14:textId="1B98851E" w:rsidR="00174873" w:rsidRDefault="00174873" w:rsidP="00174873"/>
    <w:p w14:paraId="45378ED7" w14:textId="7F6F97C2" w:rsidR="00174873" w:rsidRDefault="00174873" w:rsidP="00174873"/>
    <w:p w14:paraId="771DDC84" w14:textId="4FA1BBA6" w:rsidR="00174873" w:rsidRDefault="00174873" w:rsidP="00174873"/>
    <w:p w14:paraId="0AA8A759" w14:textId="0328C539" w:rsidR="00174873" w:rsidRDefault="00174873" w:rsidP="00174873"/>
    <w:p w14:paraId="4E22BE8C" w14:textId="25F4EC76" w:rsidR="00174873" w:rsidRDefault="00174873" w:rsidP="00174873"/>
    <w:p w14:paraId="40202F0D" w14:textId="2DB9EACD" w:rsidR="00174873" w:rsidRDefault="00174873" w:rsidP="00174873"/>
    <w:p w14:paraId="50719596" w14:textId="30847089" w:rsidR="00174873" w:rsidRDefault="00174873" w:rsidP="00174873"/>
    <w:p w14:paraId="63DE17D3" w14:textId="5A44F49C" w:rsidR="00174873" w:rsidRDefault="00174873" w:rsidP="00174873"/>
    <w:p w14:paraId="2268E149" w14:textId="77777777" w:rsidR="00174873" w:rsidRDefault="00174873" w:rsidP="00174873"/>
    <w:p w14:paraId="66FC01EE" w14:textId="77777777" w:rsidR="00174873" w:rsidRDefault="00174873" w:rsidP="00174873">
      <w:r>
        <w:lastRenderedPageBreak/>
        <w:t xml:space="preserve">Andrew </w:t>
      </w:r>
      <w:proofErr w:type="spellStart"/>
      <w:r>
        <w:t>Dority</w:t>
      </w:r>
      <w:proofErr w:type="spellEnd"/>
      <w:r>
        <w:t>: Project Administrator</w:t>
      </w:r>
    </w:p>
    <w:p w14:paraId="6CE2FE12" w14:textId="77777777" w:rsidR="00174873" w:rsidRDefault="00174873" w:rsidP="00174873">
      <w:r>
        <w:t xml:space="preserve">Contact </w:t>
      </w:r>
      <w:proofErr w:type="spellStart"/>
      <w:r>
        <w:t>Infromation</w:t>
      </w:r>
      <w:proofErr w:type="spellEnd"/>
      <w:r>
        <w:t>:</w:t>
      </w:r>
    </w:p>
    <w:p w14:paraId="5B39E6FB" w14:textId="77777777" w:rsidR="00174873" w:rsidRDefault="00174873" w:rsidP="00174873">
      <w:pPr>
        <w:ind w:firstLine="720"/>
      </w:pPr>
      <w:r>
        <w:t xml:space="preserve">KU Email: </w:t>
      </w:r>
      <w:hyperlink r:id="rId9" w:history="1">
        <w:r w:rsidRPr="00C90546">
          <w:rPr>
            <w:rStyle w:val="Hyperlink"/>
          </w:rPr>
          <w:t>adority121@ku.edu</w:t>
        </w:r>
      </w:hyperlink>
    </w:p>
    <w:p w14:paraId="575F217F" w14:textId="77777777" w:rsidR="00174873" w:rsidRDefault="00174873" w:rsidP="00174873">
      <w:pPr>
        <w:ind w:firstLine="720"/>
      </w:pPr>
      <w:r>
        <w:t>Personal Email: adority121@gmail.com</w:t>
      </w:r>
    </w:p>
    <w:p w14:paraId="7794D7B4" w14:textId="77777777" w:rsidR="00174873" w:rsidRDefault="00174873" w:rsidP="00174873">
      <w:pPr>
        <w:ind w:left="720"/>
      </w:pPr>
      <w:r>
        <w:t>Phone Number: 816.651.1219</w:t>
      </w:r>
    </w:p>
    <w:p w14:paraId="24241B0A" w14:textId="77777777" w:rsidR="00174873" w:rsidRDefault="00174873" w:rsidP="00174873">
      <w:r>
        <w:t>Major: Computer Engineering, Junior</w:t>
      </w:r>
    </w:p>
    <w:p w14:paraId="182E11D9" w14:textId="77777777" w:rsidR="00174873" w:rsidRDefault="00174873" w:rsidP="00174873">
      <w:r>
        <w:t>Age: 20</w:t>
      </w:r>
    </w:p>
    <w:p w14:paraId="3A6F62B0" w14:textId="77777777" w:rsidR="00174873" w:rsidRDefault="00174873" w:rsidP="00174873">
      <w:r>
        <w:t>Relevant Courses: EECS 168, 268, 368, 388</w:t>
      </w:r>
    </w:p>
    <w:p w14:paraId="5E29BDE5" w14:textId="77777777" w:rsidR="00174873" w:rsidRDefault="00174873" w:rsidP="00174873">
      <w:r>
        <w:t>Programming Languages:</w:t>
      </w:r>
    </w:p>
    <w:p w14:paraId="0266F0BB" w14:textId="77777777" w:rsidR="00174873" w:rsidRDefault="00174873" w:rsidP="00174873">
      <w:r>
        <w:tab/>
        <w:t>Proficient: C++, C#, Python</w:t>
      </w:r>
    </w:p>
    <w:p w14:paraId="422DF70C" w14:textId="77777777" w:rsidR="00174873" w:rsidRDefault="00174873" w:rsidP="00174873">
      <w:r>
        <w:tab/>
        <w:t>Familiar: JavaScript, C, Lua</w:t>
      </w:r>
    </w:p>
    <w:p w14:paraId="786B5B47" w14:textId="77777777" w:rsidR="00174873" w:rsidRDefault="00174873" w:rsidP="00174873">
      <w:r>
        <w:t xml:space="preserve">Frameworks: SFML (C++), Unity (C#), </w:t>
      </w:r>
      <w:proofErr w:type="spellStart"/>
      <w:r>
        <w:t>Pygame</w:t>
      </w:r>
      <w:proofErr w:type="spellEnd"/>
      <w:r>
        <w:t xml:space="preserve"> (Python), </w:t>
      </w:r>
      <w:proofErr w:type="spellStart"/>
      <w:r>
        <w:t>MonoGame</w:t>
      </w:r>
      <w:proofErr w:type="spellEnd"/>
      <w:r>
        <w:t xml:space="preserve"> (C#)</w:t>
      </w:r>
    </w:p>
    <w:p w14:paraId="4999B46B" w14:textId="77777777" w:rsidR="00174873" w:rsidRDefault="00174873" w:rsidP="00174873">
      <w:proofErr w:type="spellStart"/>
      <w:r>
        <w:t>Github</w:t>
      </w:r>
      <w:proofErr w:type="spellEnd"/>
      <w:r>
        <w:t>: https://github.com/Andorryu</w:t>
      </w:r>
    </w:p>
    <w:p w14:paraId="28AB5001" w14:textId="77777777" w:rsidR="00174873" w:rsidRDefault="00174873" w:rsidP="00174873">
      <w:r>
        <w:t>Hobbies: video games, game development, board games, reading old 1940’s superhero comics, eating alone at Noodles and Co.</w:t>
      </w:r>
    </w:p>
    <w:p w14:paraId="4F28F5C1" w14:textId="77777777" w:rsidR="00174873" w:rsidRDefault="00174873" w:rsidP="00174873"/>
    <w:p w14:paraId="7168BA36" w14:textId="77777777" w:rsidR="00174873" w:rsidRDefault="00174873" w:rsidP="00174873"/>
    <w:p w14:paraId="59BCA64C" w14:textId="77777777" w:rsidR="00174873" w:rsidRDefault="00174873" w:rsidP="00174873"/>
    <w:p w14:paraId="3544950A" w14:textId="77777777" w:rsidR="00174873" w:rsidRDefault="00174873" w:rsidP="00174873"/>
    <w:p w14:paraId="23167BE6" w14:textId="77777777" w:rsidR="00174873" w:rsidRDefault="00174873" w:rsidP="00174873"/>
    <w:p w14:paraId="309BE32C" w14:textId="77777777" w:rsidR="00174873" w:rsidRDefault="00174873" w:rsidP="00174873">
      <w:r w:rsidRPr="00AF58E2">
        <w:t>Gavin Kirwan</w:t>
      </w:r>
      <w:r>
        <w:t>: Technical Leader</w:t>
      </w:r>
    </w:p>
    <w:p w14:paraId="6766E6CC" w14:textId="77777777" w:rsidR="00174873" w:rsidRDefault="00174873" w:rsidP="00174873">
      <w:r>
        <w:t xml:space="preserve">Contact </w:t>
      </w:r>
      <w:proofErr w:type="spellStart"/>
      <w:r>
        <w:t>Infromation</w:t>
      </w:r>
      <w:proofErr w:type="spellEnd"/>
      <w:r>
        <w:t>:</w:t>
      </w:r>
    </w:p>
    <w:p w14:paraId="71B11BD0" w14:textId="77777777" w:rsidR="00174873" w:rsidRDefault="00174873" w:rsidP="00174873">
      <w:pPr>
        <w:ind w:firstLine="720"/>
      </w:pPr>
      <w:r>
        <w:t xml:space="preserve">KU Email: </w:t>
      </w:r>
      <w:hyperlink r:id="rId10" w:history="1">
        <w:r w:rsidRPr="00C90546">
          <w:rPr>
            <w:rStyle w:val="Hyperlink"/>
          </w:rPr>
          <w:t>g916k323@ku.edu</w:t>
        </w:r>
      </w:hyperlink>
    </w:p>
    <w:p w14:paraId="3284F67F" w14:textId="77777777" w:rsidR="00174873" w:rsidRDefault="00174873" w:rsidP="00174873">
      <w:pPr>
        <w:ind w:firstLine="720"/>
      </w:pPr>
      <w:r>
        <w:t>Personal Email: gavin.kirwan@icloud.com</w:t>
      </w:r>
    </w:p>
    <w:p w14:paraId="31F12A66" w14:textId="77777777" w:rsidR="00174873" w:rsidRDefault="00174873" w:rsidP="00174873">
      <w:r>
        <w:t>Phone Number: 913.544.9335</w:t>
      </w:r>
    </w:p>
    <w:p w14:paraId="0BF450BE" w14:textId="77777777" w:rsidR="00174873" w:rsidRDefault="00174873" w:rsidP="00174873">
      <w:r>
        <w:t>Major: Computer Science</w:t>
      </w:r>
    </w:p>
    <w:p w14:paraId="36CA39A7" w14:textId="77777777" w:rsidR="00174873" w:rsidRDefault="00174873" w:rsidP="00174873">
      <w:r>
        <w:t>Year: Sophomore</w:t>
      </w:r>
    </w:p>
    <w:p w14:paraId="07129117" w14:textId="77777777" w:rsidR="00174873" w:rsidRDefault="00174873" w:rsidP="00174873">
      <w:r>
        <w:t>Age: 19</w:t>
      </w:r>
    </w:p>
    <w:p w14:paraId="6E54D587" w14:textId="77777777" w:rsidR="00174873" w:rsidRDefault="00174873" w:rsidP="00174873">
      <w:r>
        <w:t>Relevant Courses: EECS 168, 268</w:t>
      </w:r>
    </w:p>
    <w:p w14:paraId="47908265" w14:textId="77777777" w:rsidR="00174873" w:rsidRDefault="00174873" w:rsidP="00174873">
      <w:r>
        <w:t xml:space="preserve">Programming Languages: </w:t>
      </w:r>
    </w:p>
    <w:p w14:paraId="0DE73B54" w14:textId="77777777" w:rsidR="00174873" w:rsidRDefault="00174873" w:rsidP="00174873">
      <w:r>
        <w:t xml:space="preserve">Proficient: Java, </w:t>
      </w:r>
      <w:proofErr w:type="spellStart"/>
      <w:r>
        <w:t>Javascript</w:t>
      </w:r>
      <w:proofErr w:type="spellEnd"/>
      <w:r>
        <w:t>, HTML, CSS, Python</w:t>
      </w:r>
    </w:p>
    <w:p w14:paraId="7ADBC8CC" w14:textId="77777777" w:rsidR="00174873" w:rsidRDefault="00174873" w:rsidP="00174873">
      <w:r>
        <w:t>Familiar:  C++, C#</w:t>
      </w:r>
    </w:p>
    <w:p w14:paraId="5CB33EA8" w14:textId="2C97747A" w:rsidR="00174873" w:rsidRDefault="00174873" w:rsidP="00174873">
      <w:r>
        <w:t>Hobbies: Gym, Video Games, Game Development</w:t>
      </w:r>
    </w:p>
    <w:p w14:paraId="495C46AF" w14:textId="741083A9" w:rsidR="00174873" w:rsidRDefault="00174873" w:rsidP="00174873"/>
    <w:p w14:paraId="3897CD4D" w14:textId="32ABD3D2" w:rsidR="00174873" w:rsidRDefault="00174873" w:rsidP="00174873"/>
    <w:p w14:paraId="04E9F8C2" w14:textId="1EF8D94F" w:rsidR="00174873" w:rsidRDefault="00174873" w:rsidP="00174873"/>
    <w:p w14:paraId="4BB57355" w14:textId="0B16503C" w:rsidR="00174873" w:rsidRDefault="00174873" w:rsidP="00174873"/>
    <w:p w14:paraId="7210C4CB" w14:textId="085A8607" w:rsidR="00174873" w:rsidRDefault="00174873" w:rsidP="00174873"/>
    <w:p w14:paraId="13D46BC6" w14:textId="57374B5E" w:rsidR="00174873" w:rsidRDefault="00174873" w:rsidP="00174873"/>
    <w:p w14:paraId="7F533714" w14:textId="3674E39E" w:rsidR="00174873" w:rsidRDefault="00174873" w:rsidP="00174873"/>
    <w:p w14:paraId="3D4CE6DC" w14:textId="4A41642E" w:rsidR="00174873" w:rsidRDefault="00174873" w:rsidP="00174873"/>
    <w:p w14:paraId="49AD25E2" w14:textId="12931B88" w:rsidR="00174873" w:rsidRDefault="00174873" w:rsidP="00174873"/>
    <w:p w14:paraId="3093EE60" w14:textId="362C94AB" w:rsidR="00174873" w:rsidRDefault="00174873" w:rsidP="00174873"/>
    <w:p w14:paraId="67503C03" w14:textId="0C1B1B68" w:rsidR="00174873" w:rsidRDefault="00174873" w:rsidP="00174873"/>
    <w:p w14:paraId="06F70FDE" w14:textId="4F287C22" w:rsidR="00174873" w:rsidRDefault="00174873" w:rsidP="00174873"/>
    <w:p w14:paraId="5F2EFEF0" w14:textId="28F72E2E" w:rsidR="00174873" w:rsidRDefault="00174873" w:rsidP="00174873"/>
    <w:p w14:paraId="2DB37141" w14:textId="580C9C95" w:rsidR="00174873" w:rsidRDefault="00174873" w:rsidP="00174873"/>
    <w:p w14:paraId="76DFF563" w14:textId="08D5E170" w:rsidR="00174873" w:rsidRDefault="00174873" w:rsidP="00174873"/>
    <w:p w14:paraId="10362C94" w14:textId="0958E7A9" w:rsidR="00174873" w:rsidRDefault="00174873" w:rsidP="00174873"/>
    <w:p w14:paraId="32BBF338" w14:textId="6F6E875A" w:rsidR="00174873" w:rsidRDefault="00174873" w:rsidP="00174873"/>
    <w:p w14:paraId="7E4B89FE" w14:textId="32F9D0AE" w:rsidR="00174873" w:rsidRDefault="00174873" w:rsidP="00174873"/>
    <w:p w14:paraId="34C78358" w14:textId="6506A287" w:rsidR="00174873" w:rsidRDefault="00174873" w:rsidP="00174873"/>
    <w:p w14:paraId="4A9613E5" w14:textId="77777777" w:rsidR="00174873" w:rsidRDefault="00174873" w:rsidP="00174873"/>
    <w:p w14:paraId="386F55E7" w14:textId="46F81BDE" w:rsidR="00174873" w:rsidRDefault="00174873" w:rsidP="00174873">
      <w:pPr>
        <w:pStyle w:val="Title"/>
        <w:jc w:val="left"/>
      </w:pPr>
      <w:r>
        <w:t>Meeting Minuets:</w:t>
      </w:r>
    </w:p>
    <w:p w14:paraId="7D48CBB3" w14:textId="77777777" w:rsidR="005B18D6" w:rsidRPr="005B18D6" w:rsidRDefault="005B18D6" w:rsidP="005B18D6">
      <w:pPr>
        <w:rPr>
          <w:rFonts w:eastAsia="Roboto Slab"/>
          <w:sz w:val="24"/>
          <w:szCs w:val="24"/>
        </w:rPr>
      </w:pPr>
      <w:r w:rsidRPr="005B18D6">
        <w:rPr>
          <w:rFonts w:eastAsia="Roboto Slab"/>
          <w:sz w:val="24"/>
          <w:szCs w:val="24"/>
        </w:rPr>
        <w:t>Log Entry 1:</w:t>
      </w:r>
    </w:p>
    <w:p w14:paraId="6CBB8364" w14:textId="77777777" w:rsidR="005B18D6" w:rsidRPr="005B18D6" w:rsidRDefault="005B18D6" w:rsidP="005B18D6">
      <w:pPr>
        <w:rPr>
          <w:rFonts w:eastAsia="Roboto Slab"/>
          <w:sz w:val="24"/>
          <w:szCs w:val="24"/>
        </w:rPr>
      </w:pPr>
    </w:p>
    <w:p w14:paraId="70AC8CC9" w14:textId="77777777" w:rsidR="005B18D6" w:rsidRPr="005B18D6" w:rsidRDefault="005B18D6" w:rsidP="005B18D6">
      <w:pPr>
        <w:rPr>
          <w:rFonts w:eastAsia="Roboto Slab"/>
          <w:sz w:val="24"/>
          <w:szCs w:val="24"/>
        </w:rPr>
      </w:pPr>
      <w:r w:rsidRPr="005B18D6">
        <w:rPr>
          <w:rFonts w:eastAsia="Roboto Slab"/>
          <w:sz w:val="24"/>
          <w:szCs w:val="24"/>
        </w:rPr>
        <w:t>Date: 08/09/2022</w:t>
      </w:r>
    </w:p>
    <w:p w14:paraId="26A1E5CB" w14:textId="77777777" w:rsidR="005B18D6" w:rsidRPr="005B18D6" w:rsidRDefault="005B18D6" w:rsidP="005B18D6">
      <w:pPr>
        <w:rPr>
          <w:rFonts w:eastAsia="Roboto Slab"/>
          <w:sz w:val="24"/>
          <w:szCs w:val="24"/>
        </w:rPr>
      </w:pPr>
      <w:r w:rsidRPr="005B18D6">
        <w:rPr>
          <w:rFonts w:eastAsia="Roboto Slab"/>
          <w:sz w:val="24"/>
          <w:szCs w:val="24"/>
        </w:rPr>
        <w:t>Time: 2:00pm-2:30pm</w:t>
      </w:r>
    </w:p>
    <w:p w14:paraId="2BF97071" w14:textId="77777777" w:rsidR="005B18D6" w:rsidRPr="005B18D6" w:rsidRDefault="005B18D6" w:rsidP="005B18D6">
      <w:pPr>
        <w:rPr>
          <w:rFonts w:eastAsia="Roboto Slab"/>
          <w:sz w:val="24"/>
          <w:szCs w:val="24"/>
        </w:rPr>
      </w:pPr>
      <w:r w:rsidRPr="005B18D6">
        <w:rPr>
          <w:rFonts w:eastAsia="Roboto Slab"/>
          <w:sz w:val="24"/>
          <w:szCs w:val="24"/>
        </w:rPr>
        <w:t>Objective: To decide roles, team name and other things needed for the first artifact (due Sunday, 9/11/2022, at 11:59pm).</w:t>
      </w:r>
    </w:p>
    <w:p w14:paraId="1B5B74C5" w14:textId="77777777" w:rsidR="005B18D6" w:rsidRPr="005B18D6" w:rsidRDefault="005B18D6" w:rsidP="005B18D6">
      <w:pPr>
        <w:rPr>
          <w:rFonts w:eastAsia="Roboto Slab"/>
          <w:sz w:val="24"/>
          <w:szCs w:val="24"/>
        </w:rPr>
      </w:pPr>
      <w:r w:rsidRPr="005B18D6">
        <w:rPr>
          <w:rFonts w:eastAsia="Roboto Slab"/>
          <w:sz w:val="24"/>
          <w:szCs w:val="24"/>
        </w:rPr>
        <w:t>Participants: Full team</w:t>
      </w:r>
    </w:p>
    <w:p w14:paraId="1E9B7B9E" w14:textId="77777777" w:rsidR="005B18D6" w:rsidRPr="005B18D6" w:rsidRDefault="005B18D6" w:rsidP="005B18D6">
      <w:pPr>
        <w:rPr>
          <w:rFonts w:eastAsia="Roboto Slab"/>
          <w:sz w:val="24"/>
          <w:szCs w:val="24"/>
        </w:rPr>
      </w:pPr>
      <w:r w:rsidRPr="005B18D6">
        <w:rPr>
          <w:rFonts w:eastAsia="Roboto Slab"/>
          <w:sz w:val="24"/>
          <w:szCs w:val="24"/>
        </w:rPr>
        <w:t xml:space="preserve">Content: </w:t>
      </w:r>
    </w:p>
    <w:p w14:paraId="4DE20BE7" w14:textId="77777777" w:rsidR="005B18D6" w:rsidRPr="005B18D6" w:rsidRDefault="005B18D6" w:rsidP="005B18D6">
      <w:pPr>
        <w:numPr>
          <w:ilvl w:val="0"/>
          <w:numId w:val="23"/>
        </w:numPr>
        <w:rPr>
          <w:rFonts w:eastAsia="Roboto Slab"/>
          <w:sz w:val="24"/>
          <w:szCs w:val="24"/>
        </w:rPr>
      </w:pPr>
      <w:r w:rsidRPr="005B18D6">
        <w:rPr>
          <w:rFonts w:eastAsia="Roboto Slab"/>
          <w:sz w:val="24"/>
          <w:szCs w:val="24"/>
        </w:rPr>
        <w:t xml:space="preserve">Decided Team Name: </w:t>
      </w:r>
      <w:proofErr w:type="spellStart"/>
      <w:r w:rsidRPr="005B18D6">
        <w:rPr>
          <w:rFonts w:eastAsia="Roboto Slab"/>
          <w:sz w:val="24"/>
          <w:szCs w:val="24"/>
        </w:rPr>
        <w:t>J</w:t>
      </w:r>
      <w:r w:rsidRPr="005B18D6">
        <w:rPr>
          <w:rFonts w:eastAsia="Roboto Slab"/>
          <w:sz w:val="24"/>
          <w:szCs w:val="24"/>
          <w:vertAlign w:val="subscript"/>
        </w:rPr>
        <w:t>et</w:t>
      </w:r>
      <w:r w:rsidRPr="005B18D6">
        <w:rPr>
          <w:rFonts w:eastAsia="Roboto Slab"/>
          <w:sz w:val="24"/>
          <w:szCs w:val="24"/>
        </w:rPr>
        <w:t>Lag</w:t>
      </w:r>
      <w:proofErr w:type="spellEnd"/>
      <w:r w:rsidRPr="005B18D6">
        <w:rPr>
          <w:rFonts w:eastAsia="Roboto Slab"/>
          <w:sz w:val="24"/>
          <w:szCs w:val="24"/>
        </w:rPr>
        <w:t xml:space="preserve"> (name style subject to change)</w:t>
      </w:r>
    </w:p>
    <w:p w14:paraId="73EF7CE6" w14:textId="77777777" w:rsidR="005B18D6" w:rsidRPr="005B18D6" w:rsidRDefault="005B18D6" w:rsidP="005B18D6">
      <w:pPr>
        <w:numPr>
          <w:ilvl w:val="0"/>
          <w:numId w:val="23"/>
        </w:numPr>
        <w:rPr>
          <w:rFonts w:eastAsia="Roboto Slab"/>
          <w:sz w:val="24"/>
          <w:szCs w:val="24"/>
        </w:rPr>
      </w:pPr>
      <w:r w:rsidRPr="005B18D6">
        <w:rPr>
          <w:rFonts w:eastAsia="Roboto Slab"/>
          <w:sz w:val="24"/>
          <w:szCs w:val="24"/>
        </w:rPr>
        <w:t>Decided team roles</w:t>
      </w:r>
    </w:p>
    <w:p w14:paraId="4597778B" w14:textId="77777777" w:rsidR="005B18D6" w:rsidRPr="005B18D6" w:rsidRDefault="005B18D6" w:rsidP="005B18D6">
      <w:pPr>
        <w:numPr>
          <w:ilvl w:val="0"/>
          <w:numId w:val="23"/>
        </w:numPr>
        <w:rPr>
          <w:rFonts w:eastAsia="Roboto Slab"/>
          <w:sz w:val="24"/>
          <w:szCs w:val="24"/>
        </w:rPr>
      </w:pPr>
      <w:r w:rsidRPr="005B18D6">
        <w:rPr>
          <w:rFonts w:eastAsia="Roboto Slab"/>
          <w:sz w:val="24"/>
          <w:szCs w:val="24"/>
        </w:rPr>
        <w:t>Talked about experience and technologies</w:t>
      </w:r>
    </w:p>
    <w:p w14:paraId="5ED1F03A" w14:textId="77777777" w:rsidR="005B18D6" w:rsidRPr="005B18D6" w:rsidRDefault="005B18D6" w:rsidP="005B18D6">
      <w:pPr>
        <w:numPr>
          <w:ilvl w:val="1"/>
          <w:numId w:val="23"/>
        </w:numPr>
        <w:rPr>
          <w:rFonts w:eastAsia="Roboto Slab"/>
          <w:sz w:val="24"/>
          <w:szCs w:val="24"/>
        </w:rPr>
      </w:pPr>
      <w:r w:rsidRPr="005B18D6">
        <w:rPr>
          <w:rFonts w:eastAsia="Roboto Slab"/>
          <w:sz w:val="24"/>
          <w:szCs w:val="24"/>
        </w:rPr>
        <w:t>Set up Azure DevOps</w:t>
      </w:r>
    </w:p>
    <w:p w14:paraId="36F9CE04" w14:textId="535D7FAC" w:rsidR="005B18D6" w:rsidRDefault="005B18D6" w:rsidP="005B18D6">
      <w:pPr>
        <w:numPr>
          <w:ilvl w:val="1"/>
          <w:numId w:val="23"/>
        </w:numPr>
        <w:rPr>
          <w:rFonts w:eastAsia="Roboto Slab"/>
          <w:sz w:val="24"/>
          <w:szCs w:val="24"/>
        </w:rPr>
      </w:pPr>
      <w:r w:rsidRPr="005B18D6">
        <w:rPr>
          <w:rFonts w:eastAsia="Roboto Slab"/>
          <w:sz w:val="24"/>
          <w:szCs w:val="24"/>
        </w:rPr>
        <w:t>Mentioned ReactJS</w:t>
      </w:r>
    </w:p>
    <w:p w14:paraId="44F7CAF7" w14:textId="77777777" w:rsidR="006E3537" w:rsidRPr="005B18D6" w:rsidRDefault="006E3537" w:rsidP="005B18D6">
      <w:pPr>
        <w:numPr>
          <w:ilvl w:val="1"/>
          <w:numId w:val="23"/>
        </w:numPr>
        <w:rPr>
          <w:rFonts w:eastAsia="Roboto Slab"/>
          <w:sz w:val="24"/>
          <w:szCs w:val="24"/>
        </w:rPr>
      </w:pPr>
    </w:p>
    <w:p w14:paraId="5B0146F5" w14:textId="1B67FA5F" w:rsidR="00174873" w:rsidRPr="00F05B18" w:rsidRDefault="006E3537" w:rsidP="00AC249D">
      <w:pPr>
        <w:rPr>
          <w:sz w:val="24"/>
          <w:szCs w:val="24"/>
        </w:rPr>
      </w:pPr>
      <w:r>
        <w:rPr>
          <w:sz w:val="24"/>
          <w:szCs w:val="24"/>
        </w:rPr>
        <w:t>**Please see our Read</w:t>
      </w:r>
      <w:r w:rsidR="00787D6B">
        <w:rPr>
          <w:sz w:val="24"/>
          <w:szCs w:val="24"/>
        </w:rPr>
        <w:t>m</w:t>
      </w:r>
      <w:r>
        <w:rPr>
          <w:sz w:val="24"/>
          <w:szCs w:val="24"/>
        </w:rPr>
        <w:t>e with a link to our up do date meeting log repository**</w:t>
      </w:r>
    </w:p>
    <w:sectPr w:rsidR="00174873" w:rsidRPr="00F05B1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EBCC" w14:textId="77777777" w:rsidR="00F3389E" w:rsidRDefault="00F3389E">
      <w:pPr>
        <w:spacing w:line="240" w:lineRule="auto"/>
      </w:pPr>
      <w:r>
        <w:separator/>
      </w:r>
    </w:p>
  </w:endnote>
  <w:endnote w:type="continuationSeparator" w:id="0">
    <w:p w14:paraId="55B9C362" w14:textId="77777777" w:rsidR="00F3389E" w:rsidRDefault="00F33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Slab">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C091"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F691F"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5D184857" w14:textId="77777777">
      <w:tc>
        <w:tcPr>
          <w:tcW w:w="3162" w:type="dxa"/>
          <w:tcBorders>
            <w:top w:val="nil"/>
            <w:left w:val="nil"/>
            <w:bottom w:val="nil"/>
            <w:right w:val="nil"/>
          </w:tcBorders>
        </w:tcPr>
        <w:p w14:paraId="7149AAF8" w14:textId="77777777" w:rsidR="00364501" w:rsidRDefault="00364501">
          <w:pPr>
            <w:ind w:right="360"/>
          </w:pPr>
          <w:r>
            <w:t>Confidential</w:t>
          </w:r>
        </w:p>
      </w:tc>
      <w:tc>
        <w:tcPr>
          <w:tcW w:w="3162" w:type="dxa"/>
          <w:tcBorders>
            <w:top w:val="nil"/>
            <w:left w:val="nil"/>
            <w:bottom w:val="nil"/>
            <w:right w:val="nil"/>
          </w:tcBorders>
        </w:tcPr>
        <w:p w14:paraId="3230D66B" w14:textId="798CDD74" w:rsidR="00364501" w:rsidRDefault="00364501">
          <w:pPr>
            <w:jc w:val="center"/>
          </w:pPr>
          <w:r>
            <w:rPr>
              <w:rFonts w:ascii="Symbol" w:eastAsia="Symbol" w:hAnsi="Symbol" w:cs="Symbol"/>
            </w:rPr>
            <w:t>Ó</w:t>
          </w:r>
          <w:proofErr w:type="spellStart"/>
          <w:r w:rsidR="007F6C6F">
            <w:t>JetLAG</w:t>
          </w:r>
          <w:proofErr w:type="spellEnd"/>
          <w:fldSimple w:instr="DOCPROPERTY &quot;Company&quot;  \* MERGEFORMAT">
            <w:r w:rsidR="006E3537">
              <w:t>&lt;Company Name&gt;</w:t>
            </w:r>
          </w:fldSimple>
          <w:r>
            <w:t xml:space="preserve">, </w:t>
          </w:r>
          <w:r>
            <w:fldChar w:fldCharType="begin"/>
          </w:r>
          <w:r>
            <w:instrText xml:space="preserve"> DATE \@ "yyyy" </w:instrText>
          </w:r>
          <w:r>
            <w:fldChar w:fldCharType="separate"/>
          </w:r>
          <w:r w:rsidR="006E3537">
            <w:rPr>
              <w:noProof/>
            </w:rPr>
            <w:t>2022</w:t>
          </w:r>
          <w:r>
            <w:fldChar w:fldCharType="end"/>
          </w:r>
        </w:p>
      </w:tc>
      <w:tc>
        <w:tcPr>
          <w:tcW w:w="3162" w:type="dxa"/>
          <w:tcBorders>
            <w:top w:val="nil"/>
            <w:left w:val="nil"/>
            <w:bottom w:val="nil"/>
            <w:right w:val="nil"/>
          </w:tcBorders>
        </w:tcPr>
        <w:p w14:paraId="169E971F"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079C27C5"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8640"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0349" w14:textId="77777777" w:rsidR="00F3389E" w:rsidRDefault="00F3389E">
      <w:pPr>
        <w:spacing w:line="240" w:lineRule="auto"/>
      </w:pPr>
      <w:r>
        <w:separator/>
      </w:r>
    </w:p>
  </w:footnote>
  <w:footnote w:type="continuationSeparator" w:id="0">
    <w:p w14:paraId="30DDE947" w14:textId="77777777" w:rsidR="00F3389E" w:rsidRDefault="00F338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255A" w14:textId="77777777" w:rsidR="00364501" w:rsidRDefault="00364501">
    <w:pPr>
      <w:rPr>
        <w:sz w:val="24"/>
      </w:rPr>
    </w:pPr>
  </w:p>
  <w:p w14:paraId="3AD8A2F8" w14:textId="77777777" w:rsidR="00364501" w:rsidRDefault="00364501">
    <w:pPr>
      <w:pBdr>
        <w:top w:val="single" w:sz="6" w:space="1" w:color="auto"/>
      </w:pBdr>
      <w:rPr>
        <w:sz w:val="24"/>
      </w:rPr>
    </w:pPr>
  </w:p>
  <w:p w14:paraId="23F0E38E" w14:textId="7B7FD522" w:rsidR="00364501" w:rsidRDefault="007F6C6F">
    <w:pPr>
      <w:pBdr>
        <w:bottom w:val="single" w:sz="6" w:space="1" w:color="auto"/>
      </w:pBdr>
      <w:jc w:val="right"/>
      <w:rPr>
        <w:rFonts w:ascii="Arial" w:hAnsi="Arial"/>
        <w:b/>
        <w:sz w:val="36"/>
      </w:rPr>
    </w:pPr>
    <w:proofErr w:type="spellStart"/>
    <w:r>
      <w:rPr>
        <w:rFonts w:ascii="Arial" w:hAnsi="Arial"/>
        <w:b/>
        <w:sz w:val="36"/>
      </w:rPr>
      <w:t>JetLAG</w:t>
    </w:r>
    <w:proofErr w:type="spellEnd"/>
  </w:p>
  <w:p w14:paraId="6B5681CB" w14:textId="77777777" w:rsidR="00364501" w:rsidRDefault="00364501">
    <w:pPr>
      <w:pBdr>
        <w:bottom w:val="single" w:sz="6" w:space="1" w:color="auto"/>
      </w:pBdr>
      <w:jc w:val="right"/>
      <w:rPr>
        <w:sz w:val="24"/>
      </w:rPr>
    </w:pPr>
  </w:p>
  <w:p w14:paraId="70BE4653"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42696558" w14:textId="77777777">
      <w:tc>
        <w:tcPr>
          <w:tcW w:w="6379" w:type="dxa"/>
        </w:tcPr>
        <w:p w14:paraId="6098DC30" w14:textId="055C8D08" w:rsidR="00364501" w:rsidRDefault="007F6C6F">
          <w:r>
            <w:t>448 Software Project</w:t>
          </w:r>
        </w:p>
      </w:tc>
      <w:tc>
        <w:tcPr>
          <w:tcW w:w="3179" w:type="dxa"/>
        </w:tcPr>
        <w:p w14:paraId="6343FDB8" w14:textId="4647EFB7" w:rsidR="00364501" w:rsidRDefault="00364501">
          <w:pPr>
            <w:tabs>
              <w:tab w:val="left" w:pos="1135"/>
            </w:tabs>
            <w:spacing w:before="40"/>
            <w:ind w:right="68"/>
          </w:pPr>
          <w:r>
            <w:t xml:space="preserve">  Version:           1.0</w:t>
          </w:r>
        </w:p>
      </w:tc>
    </w:tr>
    <w:tr w:rsidR="00364501" w14:paraId="71B71A65" w14:textId="77777777">
      <w:tc>
        <w:tcPr>
          <w:tcW w:w="6379" w:type="dxa"/>
        </w:tcPr>
        <w:p w14:paraId="6061B137" w14:textId="67C40AFE" w:rsidR="00364501" w:rsidRDefault="007F6C6F">
          <w:r>
            <w:t>Project Part 1</w:t>
          </w:r>
        </w:p>
      </w:tc>
      <w:tc>
        <w:tcPr>
          <w:tcW w:w="3179" w:type="dxa"/>
        </w:tcPr>
        <w:p w14:paraId="1ED8796D" w14:textId="0B09F725" w:rsidR="00364501" w:rsidRDefault="00364501">
          <w:r>
            <w:t xml:space="preserve">  Date:  </w:t>
          </w:r>
          <w:r w:rsidR="007F6C6F">
            <w:t>9/11/2022</w:t>
          </w:r>
        </w:p>
      </w:tc>
    </w:tr>
    <w:tr w:rsidR="00364501" w14:paraId="7B3B6B76" w14:textId="77777777">
      <w:tc>
        <w:tcPr>
          <w:tcW w:w="9558" w:type="dxa"/>
          <w:gridSpan w:val="2"/>
        </w:tcPr>
        <w:p w14:paraId="187C7FB1" w14:textId="3F6EAAE3" w:rsidR="00364501" w:rsidRDefault="007F6C6F">
          <w:r>
            <w:t>n/a</w:t>
          </w:r>
        </w:p>
      </w:tc>
    </w:tr>
  </w:tbl>
  <w:p w14:paraId="3196769E"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0E0E"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D51F39"/>
    <w:multiLevelType w:val="multilevel"/>
    <w:tmpl w:val="14D806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F30C07"/>
    <w:multiLevelType w:val="multilevel"/>
    <w:tmpl w:val="541E6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35907231">
    <w:abstractNumId w:val="0"/>
  </w:num>
  <w:num w:numId="2" w16cid:durableId="42908213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57847705">
    <w:abstractNumId w:val="10"/>
  </w:num>
  <w:num w:numId="4" w16cid:durableId="1077481004">
    <w:abstractNumId w:val="21"/>
  </w:num>
  <w:num w:numId="5" w16cid:durableId="1557662188">
    <w:abstractNumId w:val="15"/>
  </w:num>
  <w:num w:numId="6" w16cid:durableId="1649673924">
    <w:abstractNumId w:val="14"/>
  </w:num>
  <w:num w:numId="7" w16cid:durableId="10055959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942955279">
    <w:abstractNumId w:val="2"/>
  </w:num>
  <w:num w:numId="9" w16cid:durableId="1711997846">
    <w:abstractNumId w:val="20"/>
  </w:num>
  <w:num w:numId="10" w16cid:durableId="1140419239">
    <w:abstractNumId w:val="3"/>
  </w:num>
  <w:num w:numId="11" w16cid:durableId="1588222157">
    <w:abstractNumId w:val="11"/>
  </w:num>
  <w:num w:numId="12" w16cid:durableId="1906794942">
    <w:abstractNumId w:val="9"/>
  </w:num>
  <w:num w:numId="13" w16cid:durableId="259720584">
    <w:abstractNumId w:val="19"/>
  </w:num>
  <w:num w:numId="14" w16cid:durableId="1438408439">
    <w:abstractNumId w:val="8"/>
  </w:num>
  <w:num w:numId="15" w16cid:durableId="1811314777">
    <w:abstractNumId w:val="5"/>
  </w:num>
  <w:num w:numId="16" w16cid:durableId="1057239494">
    <w:abstractNumId w:val="18"/>
  </w:num>
  <w:num w:numId="17" w16cid:durableId="988746408">
    <w:abstractNumId w:val="13"/>
  </w:num>
  <w:num w:numId="18" w16cid:durableId="1813130254">
    <w:abstractNumId w:val="6"/>
  </w:num>
  <w:num w:numId="19" w16cid:durableId="1058821611">
    <w:abstractNumId w:val="12"/>
  </w:num>
  <w:num w:numId="20" w16cid:durableId="1619991774">
    <w:abstractNumId w:val="7"/>
  </w:num>
  <w:num w:numId="21" w16cid:durableId="938491003">
    <w:abstractNumId w:val="17"/>
  </w:num>
  <w:num w:numId="22" w16cid:durableId="1315793078">
    <w:abstractNumId w:val="4"/>
  </w:num>
  <w:num w:numId="23" w16cid:durableId="18169913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8B"/>
    <w:rsid w:val="0000115E"/>
    <w:rsid w:val="0008572A"/>
    <w:rsid w:val="00174873"/>
    <w:rsid w:val="00322B68"/>
    <w:rsid w:val="00340C23"/>
    <w:rsid w:val="00364501"/>
    <w:rsid w:val="0037468B"/>
    <w:rsid w:val="00445A79"/>
    <w:rsid w:val="00530E61"/>
    <w:rsid w:val="005B18D6"/>
    <w:rsid w:val="0065708D"/>
    <w:rsid w:val="006B64D0"/>
    <w:rsid w:val="006E3537"/>
    <w:rsid w:val="00716427"/>
    <w:rsid w:val="00787D6B"/>
    <w:rsid w:val="007F6C6F"/>
    <w:rsid w:val="008035B6"/>
    <w:rsid w:val="00AC249D"/>
    <w:rsid w:val="00BD1AAC"/>
    <w:rsid w:val="00BE642E"/>
    <w:rsid w:val="00D76C01"/>
    <w:rsid w:val="00F05B18"/>
    <w:rsid w:val="00F3389E"/>
    <w:rsid w:val="00FB7525"/>
    <w:rsid w:val="5C35B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376B3"/>
  <w15:chartTrackingRefBased/>
  <w15:docId w15:val="{F43F7126-57FD-44E8-B5B2-CABF9DDF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TitleChar">
    <w:name w:val="Title Char"/>
    <w:basedOn w:val="DefaultParagraphFont"/>
    <w:link w:val="Title"/>
    <w:rsid w:val="00174873"/>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916k323@ku.edu" TargetMode="External"/><Relationship Id="rId4" Type="http://schemas.openxmlformats.org/officeDocument/2006/relationships/webSettings" Target="webSettings.xml"/><Relationship Id="rId9" Type="http://schemas.openxmlformats.org/officeDocument/2006/relationships/hyperlink" Target="mailto:adority121@k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Local\Temp\Temp1_448-UPEDU-Templates.zip\448-UPEDU-Templates\01-REQ\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5</TotalTime>
  <Pages>6</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Luke Staudacher</dc:creator>
  <cp:keywords/>
  <dc:description/>
  <cp:lastModifiedBy>Luke Staudacher</cp:lastModifiedBy>
  <cp:revision>8</cp:revision>
  <cp:lastPrinted>2022-09-19T00:18:00Z</cp:lastPrinted>
  <dcterms:created xsi:type="dcterms:W3CDTF">2022-09-12T01:25:00Z</dcterms:created>
  <dcterms:modified xsi:type="dcterms:W3CDTF">2022-09-19T00:22:00Z</dcterms:modified>
</cp:coreProperties>
</file>